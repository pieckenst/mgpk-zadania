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601A1" w14:textId="77777777" w:rsidR="00B433B6" w:rsidRPr="00AA41F9" w:rsidRDefault="00B433B6" w:rsidP="005800D8">
      <w:pPr>
        <w:pStyle w:val="titlep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ХАРАКТЕРИСТИКА</w:t>
      </w:r>
    </w:p>
    <w:p w14:paraId="25095E26" w14:textId="28B3F4EA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Обучающегося </w:t>
      </w:r>
      <w:r w:rsidR="005800D8" w:rsidRPr="00AA41F9">
        <w:rPr>
          <w:sz w:val="28"/>
          <w:szCs w:val="28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C21A29" w:rsidRPr="00AA41F9">
        <w:rPr>
          <w:sz w:val="28"/>
          <w:szCs w:val="28"/>
          <w:u w:val="single"/>
        </w:rPr>
        <w:t>Савич</w:t>
      </w:r>
      <w:r w:rsidR="00433DC9" w:rsidRPr="00AA41F9">
        <w:rPr>
          <w:sz w:val="28"/>
          <w:szCs w:val="28"/>
          <w:u w:val="single"/>
        </w:rPr>
        <w:t>а</w:t>
      </w:r>
      <w:r w:rsidR="00C21A29" w:rsidRPr="00AA41F9">
        <w:rPr>
          <w:sz w:val="28"/>
          <w:szCs w:val="28"/>
          <w:u w:val="single"/>
        </w:rPr>
        <w:t xml:space="preserve"> Андре</w:t>
      </w:r>
      <w:r w:rsidR="00433DC9" w:rsidRPr="00AA41F9">
        <w:rPr>
          <w:sz w:val="28"/>
          <w:szCs w:val="28"/>
          <w:u w:val="single"/>
        </w:rPr>
        <w:t>я</w:t>
      </w:r>
      <w:r w:rsidR="00C21A29" w:rsidRPr="00AA41F9">
        <w:rPr>
          <w:sz w:val="28"/>
          <w:szCs w:val="28"/>
          <w:u w:val="single"/>
        </w:rPr>
        <w:t xml:space="preserve"> Олегович</w:t>
      </w:r>
      <w:r w:rsidR="00433DC9" w:rsidRPr="00AA41F9">
        <w:rPr>
          <w:sz w:val="28"/>
          <w:szCs w:val="28"/>
          <w:u w:val="single"/>
        </w:rPr>
        <w:t>а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736D976A" w14:textId="77777777" w:rsidR="00B433B6" w:rsidRPr="00AA41F9" w:rsidRDefault="00B433B6" w:rsidP="005800D8">
      <w:pPr>
        <w:pStyle w:val="undline"/>
        <w:spacing w:before="0" w:after="0"/>
        <w:ind w:left="2694"/>
      </w:pPr>
      <w:r w:rsidRPr="00AA41F9">
        <w:t>(фамилия, собственное имя, отчество (если таковое имеется)</w:t>
      </w:r>
    </w:p>
    <w:p w14:paraId="4E56C5E0" w14:textId="77777777" w:rsidR="00B433B6" w:rsidRPr="00AA41F9" w:rsidRDefault="00B433B6" w:rsidP="00932AD0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Учреждения образования </w:t>
      </w:r>
      <w:r w:rsidR="005800D8" w:rsidRPr="00AA41F9">
        <w:rPr>
          <w:sz w:val="28"/>
          <w:szCs w:val="28"/>
          <w:u w:val="single"/>
        </w:rPr>
        <w:t>«Могилевский государственный политехнический колледж»</w:t>
      </w:r>
    </w:p>
    <w:p w14:paraId="71F212B1" w14:textId="34A014E0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Учебная группа </w:t>
      </w:r>
      <w:r w:rsidR="005800D8" w:rsidRPr="00AA41F9">
        <w:rPr>
          <w:sz w:val="28"/>
          <w:szCs w:val="28"/>
        </w:rPr>
        <w:tab/>
      </w:r>
      <w:r w:rsidR="000E4F3E" w:rsidRPr="00AA41F9">
        <w:rPr>
          <w:sz w:val="28"/>
          <w:szCs w:val="28"/>
          <w:u w:val="single"/>
        </w:rPr>
        <w:t>ПО-4</w:t>
      </w:r>
      <w:r w:rsidR="00842AE1" w:rsidRPr="00AA41F9">
        <w:rPr>
          <w:sz w:val="28"/>
          <w:szCs w:val="28"/>
          <w:u w:val="single"/>
        </w:rPr>
        <w:t>55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EC3F4DA" w14:textId="3DC013FF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Специальность </w:t>
      </w:r>
      <w:r w:rsidR="005800D8" w:rsidRPr="00AA41F9">
        <w:rPr>
          <w:sz w:val="28"/>
          <w:szCs w:val="28"/>
        </w:rPr>
        <w:tab/>
      </w:r>
      <w:proofErr w:type="gramStart"/>
      <w:r w:rsidR="000E4F3E" w:rsidRPr="00AA41F9">
        <w:rPr>
          <w:sz w:val="28"/>
          <w:szCs w:val="28"/>
          <w:u w:val="single"/>
        </w:rPr>
        <w:t>2-4</w:t>
      </w:r>
      <w:r w:rsidR="00927E02" w:rsidRPr="00AA41F9">
        <w:rPr>
          <w:sz w:val="28"/>
          <w:szCs w:val="28"/>
          <w:u w:val="single"/>
        </w:rPr>
        <w:t>0</w:t>
      </w:r>
      <w:proofErr w:type="gramEnd"/>
      <w:r w:rsidR="000E4F3E" w:rsidRPr="00AA41F9">
        <w:rPr>
          <w:sz w:val="28"/>
          <w:szCs w:val="28"/>
          <w:u w:val="single"/>
        </w:rPr>
        <w:t xml:space="preserve"> 01 01</w:t>
      </w:r>
      <w:r w:rsidR="005800D8" w:rsidRPr="00AA41F9">
        <w:rPr>
          <w:sz w:val="28"/>
          <w:szCs w:val="28"/>
          <w:u w:val="single"/>
        </w:rPr>
        <w:t xml:space="preserve"> «</w:t>
      </w:r>
      <w:r w:rsidR="00927E02" w:rsidRPr="00AA41F9">
        <w:rPr>
          <w:sz w:val="28"/>
          <w:szCs w:val="28"/>
          <w:u w:val="single"/>
        </w:rPr>
        <w:t xml:space="preserve">Программное </w:t>
      </w:r>
      <w:r w:rsidR="00E93DD4" w:rsidRPr="00AA41F9">
        <w:rPr>
          <w:sz w:val="28"/>
          <w:szCs w:val="28"/>
          <w:u w:val="single"/>
        </w:rPr>
        <w:t>обеспечение информационных технологий</w:t>
      </w:r>
      <w:r w:rsidR="005800D8" w:rsidRPr="00AA41F9">
        <w:rPr>
          <w:sz w:val="28"/>
          <w:szCs w:val="28"/>
          <w:u w:val="single"/>
        </w:rPr>
        <w:t>»</w:t>
      </w:r>
      <w:r w:rsidR="005800D8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842AE1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E954667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Квалификация </w:t>
      </w:r>
      <w:r w:rsidR="005800D8" w:rsidRPr="00AA41F9">
        <w:rPr>
          <w:sz w:val="28"/>
          <w:szCs w:val="28"/>
        </w:rPr>
        <w:tab/>
      </w:r>
      <w:r w:rsidR="005800D8" w:rsidRPr="00AA41F9">
        <w:rPr>
          <w:sz w:val="28"/>
          <w:szCs w:val="28"/>
          <w:u w:val="single"/>
        </w:rPr>
        <w:t>техник-</w:t>
      </w:r>
      <w:r w:rsidR="00E93DD4" w:rsidRPr="00AA41F9">
        <w:rPr>
          <w:sz w:val="28"/>
          <w:szCs w:val="28"/>
          <w:u w:val="single"/>
        </w:rPr>
        <w:t>программист</w:t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  <w:r w:rsidR="005800D8" w:rsidRPr="00AA41F9">
        <w:rPr>
          <w:sz w:val="28"/>
          <w:szCs w:val="28"/>
          <w:u w:val="single"/>
        </w:rPr>
        <w:tab/>
      </w:r>
    </w:p>
    <w:p w14:paraId="6FBADD51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1. Обучающийся за время прохождения практики в</w:t>
      </w:r>
    </w:p>
    <w:p w14:paraId="6EC96F06" w14:textId="0AA26D66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E93DD4" w:rsidRPr="00AA41F9">
        <w:rPr>
          <w:sz w:val="28"/>
          <w:szCs w:val="28"/>
          <w:u w:val="single"/>
        </w:rPr>
        <w:t xml:space="preserve">                              </w:t>
      </w:r>
      <w:r w:rsidR="00681D5A" w:rsidRPr="00AA41F9">
        <w:rPr>
          <w:sz w:val="28"/>
          <w:szCs w:val="28"/>
          <w:u w:val="single"/>
        </w:rPr>
        <w:t>ОДО «Новый век»</w:t>
      </w:r>
      <w:r w:rsidR="00E93DD4" w:rsidRPr="00AA41F9">
        <w:rPr>
          <w:sz w:val="28"/>
          <w:szCs w:val="28"/>
          <w:u w:val="single"/>
        </w:rPr>
        <w:t xml:space="preserve">                                  </w:t>
      </w:r>
      <w:r w:rsidRPr="00AA41F9">
        <w:rPr>
          <w:sz w:val="28"/>
          <w:szCs w:val="28"/>
          <w:u w:val="single"/>
        </w:rPr>
        <w:tab/>
      </w:r>
    </w:p>
    <w:p w14:paraId="40B52A19" w14:textId="77777777" w:rsidR="00B433B6" w:rsidRPr="00AA41F9" w:rsidRDefault="00B433B6" w:rsidP="005800D8">
      <w:pPr>
        <w:pStyle w:val="undline"/>
        <w:spacing w:before="0" w:after="0"/>
        <w:jc w:val="center"/>
      </w:pPr>
      <w:r w:rsidRPr="00AA41F9">
        <w:t>(наименование организации)</w:t>
      </w:r>
    </w:p>
    <w:p w14:paraId="011CD0BC" w14:textId="41284CDD" w:rsidR="00B433B6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с </w:t>
      </w:r>
      <w:r w:rsidR="00E04A4D" w:rsidRPr="00AA41F9">
        <w:rPr>
          <w:sz w:val="28"/>
          <w:szCs w:val="28"/>
          <w:u w:val="single"/>
        </w:rPr>
        <w:t>0</w:t>
      </w:r>
      <w:r w:rsidR="00842AE1" w:rsidRPr="00AA41F9">
        <w:rPr>
          <w:sz w:val="28"/>
          <w:szCs w:val="28"/>
          <w:u w:val="single"/>
        </w:rPr>
        <w:t>5</w:t>
      </w:r>
      <w:r w:rsidR="005800D8" w:rsidRPr="00AA41F9">
        <w:rPr>
          <w:sz w:val="28"/>
          <w:szCs w:val="28"/>
          <w:u w:val="single"/>
        </w:rPr>
        <w:t xml:space="preserve"> </w:t>
      </w:r>
      <w:r w:rsidR="00E04A4D" w:rsidRPr="00AA41F9">
        <w:rPr>
          <w:sz w:val="28"/>
          <w:szCs w:val="28"/>
          <w:u w:val="single"/>
        </w:rPr>
        <w:t>марта</w:t>
      </w:r>
      <w:r w:rsidR="005800D8" w:rsidRPr="00AA41F9">
        <w:rPr>
          <w:sz w:val="28"/>
          <w:szCs w:val="28"/>
        </w:rPr>
        <w:t xml:space="preserve"> </w:t>
      </w:r>
      <w:r w:rsidRPr="00AA41F9">
        <w:rPr>
          <w:sz w:val="28"/>
          <w:szCs w:val="28"/>
        </w:rPr>
        <w:t>20</w:t>
      </w:r>
      <w:r w:rsidR="005800D8" w:rsidRPr="00AA41F9">
        <w:rPr>
          <w:sz w:val="28"/>
          <w:szCs w:val="28"/>
          <w:u w:val="single"/>
        </w:rPr>
        <w:t>2</w:t>
      </w:r>
      <w:r w:rsidR="00842AE1" w:rsidRPr="00AA41F9">
        <w:rPr>
          <w:sz w:val="28"/>
          <w:szCs w:val="28"/>
          <w:u w:val="single"/>
        </w:rPr>
        <w:t>4</w:t>
      </w:r>
      <w:r w:rsidRPr="00AA41F9">
        <w:rPr>
          <w:sz w:val="28"/>
          <w:szCs w:val="28"/>
        </w:rPr>
        <w:t xml:space="preserve"> г. по</w:t>
      </w:r>
      <w:r w:rsidR="005800D8" w:rsidRPr="00AA41F9">
        <w:rPr>
          <w:sz w:val="28"/>
          <w:szCs w:val="28"/>
        </w:rPr>
        <w:t xml:space="preserve"> </w:t>
      </w:r>
      <w:r w:rsidR="00842AE1" w:rsidRPr="00AA41F9">
        <w:rPr>
          <w:sz w:val="28"/>
          <w:szCs w:val="28"/>
          <w:u w:val="single"/>
        </w:rPr>
        <w:t>0</w:t>
      </w:r>
      <w:r w:rsidR="00E04A4D" w:rsidRPr="00AA41F9">
        <w:rPr>
          <w:sz w:val="28"/>
          <w:szCs w:val="28"/>
          <w:u w:val="single"/>
        </w:rPr>
        <w:t>4 апреля</w:t>
      </w:r>
      <w:r w:rsidRPr="00AA41F9">
        <w:rPr>
          <w:sz w:val="28"/>
          <w:szCs w:val="28"/>
        </w:rPr>
        <w:t xml:space="preserve"> 20</w:t>
      </w:r>
      <w:r w:rsidR="00E04A4D" w:rsidRPr="00AA41F9">
        <w:rPr>
          <w:sz w:val="28"/>
          <w:szCs w:val="28"/>
          <w:u w:val="single"/>
        </w:rPr>
        <w:t>2</w:t>
      </w:r>
      <w:r w:rsidR="00842AE1" w:rsidRPr="00AA41F9">
        <w:rPr>
          <w:sz w:val="28"/>
          <w:szCs w:val="28"/>
          <w:u w:val="single"/>
        </w:rPr>
        <w:t>4</w:t>
      </w:r>
      <w:r w:rsidRPr="00AA41F9">
        <w:rPr>
          <w:sz w:val="28"/>
          <w:szCs w:val="28"/>
        </w:rPr>
        <w:t xml:space="preserve"> г. выполнял работы </w:t>
      </w:r>
    </w:p>
    <w:p w14:paraId="498072FF" w14:textId="1AF0AB99" w:rsidR="005800D8" w:rsidRPr="00AA41F9" w:rsidRDefault="00031D2F" w:rsidP="008D435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 xml:space="preserve">  Разработка автоматизированной системы «Построение железнодорожных маршрутов»</w:t>
      </w:r>
      <w:r w:rsidR="008D4358" w:rsidRPr="00AA41F9">
        <w:rPr>
          <w:sz w:val="28"/>
          <w:szCs w:val="28"/>
          <w:u w:val="single"/>
        </w:rPr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  <w:t xml:space="preserve">      </w:t>
      </w:r>
      <w:r w:rsidR="008D4358" w:rsidRPr="00AA41F9">
        <w:rPr>
          <w:sz w:val="28"/>
          <w:szCs w:val="28"/>
          <w:u w:val="single"/>
        </w:rPr>
        <w:tab/>
      </w:r>
    </w:p>
    <w:p w14:paraId="5FC86B0A" w14:textId="77777777" w:rsidR="00B433B6" w:rsidRPr="00AA41F9" w:rsidRDefault="005800D8" w:rsidP="005800D8">
      <w:pPr>
        <w:pStyle w:val="undline"/>
        <w:spacing w:before="0" w:after="0"/>
        <w:jc w:val="center"/>
      </w:pPr>
      <w:r w:rsidRPr="00AA41F9">
        <w:t xml:space="preserve"> </w:t>
      </w:r>
      <w:r w:rsidR="00B433B6" w:rsidRPr="00AA41F9">
        <w:t>(перечислить основные виды работ)</w:t>
      </w:r>
    </w:p>
    <w:p w14:paraId="26BF5219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2. Качество выполненных работ </w:t>
      </w:r>
    </w:p>
    <w:p w14:paraId="14BD5F67" w14:textId="079653D9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DB5D36">
        <w:rPr>
          <w:sz w:val="28"/>
          <w:szCs w:val="28"/>
          <w:u w:val="single"/>
        </w:rPr>
        <w:t>8</w:t>
      </w:r>
      <w:r w:rsidRPr="00AA41F9">
        <w:rPr>
          <w:sz w:val="28"/>
          <w:szCs w:val="28"/>
          <w:u w:val="single"/>
        </w:rPr>
        <w:tab/>
      </w:r>
      <w:r w:rsidR="00E93DD4" w:rsidRPr="00AA41F9">
        <w:rPr>
          <w:sz w:val="28"/>
          <w:szCs w:val="28"/>
          <w:u w:val="single"/>
        </w:rPr>
        <w:t xml:space="preserve">            </w:t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4001AF7C" w14:textId="77777777" w:rsidR="00B433B6" w:rsidRPr="00AA41F9" w:rsidRDefault="00B433B6" w:rsidP="005800D8">
      <w:pPr>
        <w:pStyle w:val="undline"/>
        <w:spacing w:before="0" w:after="0"/>
        <w:jc w:val="center"/>
      </w:pPr>
      <w:r w:rsidRPr="00AA41F9">
        <w:t>(отметка)</w:t>
      </w:r>
    </w:p>
    <w:p w14:paraId="1BB60350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3. Знание технологического процесса, обращение с оборудованием, приборами и инструментами </w:t>
      </w:r>
    </w:p>
    <w:p w14:paraId="31E16B51" w14:textId="3393B1C6" w:rsidR="005800D8" w:rsidRPr="00AA41F9" w:rsidRDefault="00EB47CB" w:rsidP="00373D64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 xml:space="preserve">Студент Савич </w:t>
      </w:r>
      <w:proofErr w:type="gramStart"/>
      <w:r w:rsidRPr="00AA41F9">
        <w:rPr>
          <w:sz w:val="28"/>
          <w:szCs w:val="28"/>
          <w:u w:val="single"/>
        </w:rPr>
        <w:t>А.О</w:t>
      </w:r>
      <w:proofErr w:type="gramEnd"/>
      <w:r w:rsidRPr="00AA41F9">
        <w:rPr>
          <w:sz w:val="28"/>
          <w:szCs w:val="28"/>
          <w:u w:val="single"/>
        </w:rPr>
        <w:t xml:space="preserve"> за время прохождения производственной практики </w:t>
      </w:r>
      <w:r w:rsidR="008C09CB" w:rsidRPr="00AA41F9">
        <w:rPr>
          <w:sz w:val="28"/>
          <w:szCs w:val="28"/>
          <w:u w:val="single"/>
        </w:rPr>
        <w:t>продемонстрировал хорошие</w:t>
      </w:r>
      <w:r w:rsidRPr="00AA41F9">
        <w:rPr>
          <w:sz w:val="28"/>
          <w:szCs w:val="28"/>
          <w:u w:val="single"/>
        </w:rPr>
        <w:t xml:space="preserve"> теоретические знания. Во время работы показал себя квалифицированным, ответственным, дисциплинированным работником.</w:t>
      </w:r>
      <w:r w:rsidR="008C09CB" w:rsidRPr="00AA41F9">
        <w:rPr>
          <w:sz w:val="28"/>
          <w:szCs w:val="28"/>
          <w:u w:val="single"/>
        </w:rPr>
        <w:t xml:space="preserve"> </w:t>
      </w:r>
      <w:r w:rsidRPr="00AA41F9">
        <w:rPr>
          <w:sz w:val="28"/>
          <w:szCs w:val="28"/>
          <w:u w:val="single"/>
        </w:rPr>
        <w:t>Поставленные задачи выполнял в срок,</w:t>
      </w:r>
      <w:r w:rsidR="009D268D" w:rsidRPr="00AA41F9">
        <w:rPr>
          <w:sz w:val="28"/>
          <w:szCs w:val="28"/>
          <w:u w:val="single"/>
        </w:rPr>
        <w:t xml:space="preserve"> быстро и качественно.</w:t>
      </w:r>
      <w:r w:rsidR="005800D8" w:rsidRPr="00AA41F9">
        <w:rPr>
          <w:sz w:val="28"/>
          <w:szCs w:val="28"/>
          <w:u w:val="single"/>
        </w:rPr>
        <w:tab/>
      </w:r>
    </w:p>
    <w:p w14:paraId="2FDEE003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4. Соблюдение требований законодательства о труде и охране труда </w:t>
      </w:r>
    </w:p>
    <w:p w14:paraId="1444A7E9" w14:textId="3133B3D2" w:rsidR="005800D8" w:rsidRPr="00AA41F9" w:rsidRDefault="00427CF0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rStyle w:val="a7"/>
          <w:b w:val="0"/>
          <w:bCs w:val="0"/>
          <w:sz w:val="28"/>
          <w:szCs w:val="28"/>
          <w:u w:val="single"/>
        </w:rPr>
        <w:t xml:space="preserve">Студент Савич </w:t>
      </w:r>
      <w:proofErr w:type="gramStart"/>
      <w:r w:rsidRPr="00AA41F9">
        <w:rPr>
          <w:rStyle w:val="a7"/>
          <w:b w:val="0"/>
          <w:bCs w:val="0"/>
          <w:sz w:val="28"/>
          <w:szCs w:val="28"/>
          <w:u w:val="single"/>
        </w:rPr>
        <w:t>А.О</w:t>
      </w:r>
      <w:proofErr w:type="gramEnd"/>
      <w:r w:rsidRPr="00AA41F9">
        <w:rPr>
          <w:rStyle w:val="a7"/>
          <w:b w:val="0"/>
          <w:bCs w:val="0"/>
          <w:sz w:val="28"/>
          <w:szCs w:val="28"/>
          <w:u w:val="single"/>
        </w:rPr>
        <w:t xml:space="preserve"> за время прохождения производственной практики </w:t>
      </w:r>
      <w:r w:rsidRPr="00AA41F9">
        <w:rPr>
          <w:sz w:val="28"/>
          <w:szCs w:val="28"/>
          <w:u w:val="single"/>
        </w:rPr>
        <w:t>выполнял действующие в организации правила внутреннего распорядка. Соблюдал инструкцию по охране труда, технике безопасности.</w:t>
      </w:r>
    </w:p>
    <w:p w14:paraId="28EA60CD" w14:textId="77777777" w:rsidR="005800D8" w:rsidRPr="00AA41F9" w:rsidRDefault="00B433B6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5. Трудовая дисциплина</w:t>
      </w:r>
    </w:p>
    <w:p w14:paraId="42905311" w14:textId="28A0FD44" w:rsidR="005800D8" w:rsidRPr="00AA41F9" w:rsidRDefault="003D0A0E" w:rsidP="003D0A0E">
      <w:pPr>
        <w:pStyle w:val="a6"/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Студент Савич </w:t>
      </w:r>
      <w:proofErr w:type="gramStart"/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А.О</w:t>
      </w:r>
      <w:proofErr w:type="gramEnd"/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за время прохождения производственной практики проявил себя дисциплинированным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,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трудолюбивым работником, ознакомился с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деятельност</w:t>
      </w:r>
      <w:r w:rsidR="008C09CB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>ью</w:t>
      </w:r>
      <w:r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 xml:space="preserve"> организации.</w:t>
      </w:r>
      <w:r w:rsidR="005800D8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  <w:r w:rsidR="005800D8" w:rsidRPr="00AA41F9">
        <w:rPr>
          <w:rStyle w:val="a7"/>
          <w:rFonts w:ascii="Times New Roman" w:hAnsi="Times New Roman" w:cs="Times New Roman"/>
          <w:b w:val="0"/>
          <w:bCs w:val="0"/>
          <w:sz w:val="28"/>
          <w:szCs w:val="28"/>
          <w:u w:val="single"/>
        </w:rPr>
        <w:tab/>
      </w:r>
    </w:p>
    <w:p w14:paraId="35CF8EAA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6. Участие в социально-общественной жизни организации </w:t>
      </w:r>
    </w:p>
    <w:p w14:paraId="76A0E147" w14:textId="77777777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14EF529D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7. Заключение: обучающемуся </w:t>
      </w:r>
    </w:p>
    <w:p w14:paraId="3C410137" w14:textId="64A9C6AE" w:rsidR="005800D8" w:rsidRPr="00AA41F9" w:rsidRDefault="005800D8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="001A47AA" w:rsidRPr="00AA41F9">
        <w:rPr>
          <w:sz w:val="28"/>
          <w:szCs w:val="28"/>
          <w:u w:val="single"/>
        </w:rPr>
        <w:t>Савичу Андрею Олеговичу</w:t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  <w:r w:rsidRPr="00AA41F9">
        <w:rPr>
          <w:sz w:val="28"/>
          <w:szCs w:val="28"/>
          <w:u w:val="single"/>
        </w:rPr>
        <w:tab/>
      </w:r>
    </w:p>
    <w:p w14:paraId="24D86CF4" w14:textId="77777777" w:rsidR="00B433B6" w:rsidRPr="00AA41F9" w:rsidRDefault="005800D8" w:rsidP="005800D8">
      <w:pPr>
        <w:pStyle w:val="undline"/>
        <w:spacing w:before="0" w:after="0"/>
        <w:jc w:val="center"/>
      </w:pPr>
      <w:r w:rsidRPr="00AA41F9">
        <w:t xml:space="preserve"> </w:t>
      </w:r>
      <w:r w:rsidR="00B433B6" w:rsidRPr="00AA41F9">
        <w:t>(фамилия, собственное имя, отчество (если таковое имеется)</w:t>
      </w:r>
    </w:p>
    <w:p w14:paraId="1DD89B8B" w14:textId="77777777" w:rsidR="005800D8" w:rsidRPr="00AA41F9" w:rsidRDefault="00B433B6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 xml:space="preserve">рекомендуется присвоение квалификации рабочего (служащего) </w:t>
      </w:r>
    </w:p>
    <w:p w14:paraId="19D3E13D" w14:textId="5192011E" w:rsidR="005800D8" w:rsidRPr="00AA41F9" w:rsidRDefault="00F91616" w:rsidP="005800D8">
      <w:pPr>
        <w:pStyle w:val="undline"/>
        <w:spacing w:before="0" w:after="0"/>
        <w:rPr>
          <w:sz w:val="28"/>
          <w:szCs w:val="28"/>
          <w:u w:val="single"/>
        </w:rPr>
      </w:pPr>
      <w:r w:rsidRPr="00AA41F9">
        <w:rPr>
          <w:sz w:val="28"/>
          <w:szCs w:val="28"/>
          <w:u w:val="single"/>
        </w:rPr>
        <w:t>5 уров</w:t>
      </w:r>
      <w:r w:rsidR="00605E85" w:rsidRPr="00AA41F9">
        <w:rPr>
          <w:sz w:val="28"/>
          <w:szCs w:val="28"/>
          <w:u w:val="single"/>
        </w:rPr>
        <w:t>ень</w:t>
      </w:r>
      <w:r w:rsidRPr="00AA41F9">
        <w:rPr>
          <w:sz w:val="28"/>
          <w:szCs w:val="28"/>
          <w:u w:val="single"/>
        </w:rPr>
        <w:t xml:space="preserve"> </w:t>
      </w:r>
      <w:proofErr w:type="gramStart"/>
      <w:r w:rsidRPr="00AA41F9">
        <w:rPr>
          <w:sz w:val="28"/>
          <w:szCs w:val="28"/>
          <w:u w:val="single"/>
        </w:rPr>
        <w:t>квалификации</w:t>
      </w:r>
      <w:proofErr w:type="gramEnd"/>
      <w:r w:rsidRPr="00AA41F9">
        <w:rPr>
          <w:sz w:val="28"/>
          <w:szCs w:val="28"/>
          <w:u w:val="single"/>
        </w:rPr>
        <w:t xml:space="preserve"> соответствующ</w:t>
      </w:r>
      <w:r w:rsidR="00605E85" w:rsidRPr="00AA41F9">
        <w:rPr>
          <w:sz w:val="28"/>
          <w:szCs w:val="28"/>
          <w:u w:val="single"/>
        </w:rPr>
        <w:t>ий</w:t>
      </w:r>
      <w:r w:rsidRPr="00AA41F9">
        <w:rPr>
          <w:sz w:val="28"/>
          <w:szCs w:val="28"/>
          <w:u w:val="single"/>
        </w:rPr>
        <w:t xml:space="preserve"> должности техника-программиста</w:t>
      </w:r>
    </w:p>
    <w:p w14:paraId="7074AE69" w14:textId="47BE2AA7" w:rsidR="00B433B6" w:rsidRPr="00AA41F9" w:rsidRDefault="00B433B6" w:rsidP="005800D8">
      <w:pPr>
        <w:pStyle w:val="undline"/>
        <w:spacing w:before="0" w:after="0"/>
        <w:jc w:val="center"/>
      </w:pPr>
      <w:r w:rsidRPr="00AA41F9">
        <w:t>(наименование и уровень квалификации)</w:t>
      </w:r>
    </w:p>
    <w:p w14:paraId="6A91BC58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5D31E9B3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C0358E7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44400772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782380D6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59AF578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52B383E6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369649DF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1DD37A92" w14:textId="77777777" w:rsidR="00653267" w:rsidRPr="00AA41F9" w:rsidRDefault="00653267" w:rsidP="005800D8">
      <w:pPr>
        <w:pStyle w:val="undline"/>
        <w:spacing w:before="0" w:after="0"/>
        <w:jc w:val="center"/>
      </w:pPr>
    </w:p>
    <w:p w14:paraId="2DADA622" w14:textId="77777777" w:rsidR="00653267" w:rsidRPr="00AA41F9" w:rsidRDefault="00653267" w:rsidP="005800D8">
      <w:pPr>
        <w:pStyle w:val="undline"/>
        <w:spacing w:before="0" w:after="0"/>
        <w:jc w:val="center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AA41F9" w:rsidRPr="00AA41F9" w14:paraId="5CD72EE6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2F9E8DD" w14:textId="77777777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08674F6A" w14:textId="77777777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Руководитель практики</w:t>
            </w:r>
          </w:p>
          <w:p w14:paraId="7E5E514C" w14:textId="123D9808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  <w:lang w:val="en-US"/>
              </w:rPr>
            </w:pPr>
            <w:r w:rsidRPr="00AA41F9">
              <w:rPr>
                <w:sz w:val="28"/>
                <w:szCs w:val="28"/>
              </w:rPr>
              <w:t>от организации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0361CEDE" w14:textId="77777777" w:rsidR="008C09CB" w:rsidRPr="00AA41F9" w:rsidRDefault="008C09CB" w:rsidP="0089005A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A49D0AC" w14:textId="2492690D" w:rsidR="008C09CB" w:rsidRPr="00AA41F9" w:rsidRDefault="008C09CB" w:rsidP="0089005A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AA41F9">
              <w:rPr>
                <w:sz w:val="28"/>
                <w:szCs w:val="28"/>
                <w:u w:val="single"/>
              </w:rPr>
              <w:tab/>
            </w:r>
            <w:proofErr w:type="gramStart"/>
            <w:r w:rsidR="00C00E1B">
              <w:rPr>
                <w:sz w:val="28"/>
                <w:szCs w:val="28"/>
                <w:u w:val="single"/>
              </w:rPr>
              <w:t>В</w:t>
            </w:r>
            <w:r w:rsidR="00C00E1B">
              <w:rPr>
                <w:sz w:val="28"/>
                <w:szCs w:val="28"/>
                <w:u w:val="single"/>
                <w:lang w:val="en-US"/>
              </w:rPr>
              <w:t>.</w:t>
            </w:r>
            <w:r w:rsidR="00C00E1B">
              <w:rPr>
                <w:sz w:val="28"/>
                <w:szCs w:val="28"/>
                <w:u w:val="single"/>
              </w:rPr>
              <w:t xml:space="preserve">Б  </w:t>
            </w:r>
            <w:r w:rsidRPr="00AA41F9">
              <w:rPr>
                <w:sz w:val="28"/>
                <w:szCs w:val="28"/>
                <w:u w:val="single"/>
              </w:rPr>
              <w:tab/>
            </w:r>
            <w:proofErr w:type="gramEnd"/>
          </w:p>
        </w:tc>
      </w:tr>
      <w:tr w:rsidR="008C09CB" w:rsidRPr="00AA41F9" w14:paraId="7E642B72" w14:textId="77777777" w:rsidTr="0089005A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62F1448" w14:textId="77777777" w:rsidR="008C09CB" w:rsidRPr="00AA41F9" w:rsidRDefault="008C09CB" w:rsidP="0089005A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AA41F9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729E91F" w14:textId="77777777" w:rsidR="008C09CB" w:rsidRPr="00AA41F9" w:rsidRDefault="008C09CB" w:rsidP="0089005A">
            <w:pPr>
              <w:pStyle w:val="undline"/>
              <w:spacing w:before="0" w:after="0"/>
              <w:jc w:val="center"/>
            </w:pPr>
            <w:r w:rsidRPr="00AA41F9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3DE1115E" w14:textId="77777777" w:rsidR="008C09CB" w:rsidRPr="00AA41F9" w:rsidRDefault="008C09CB" w:rsidP="0089005A">
            <w:pPr>
              <w:pStyle w:val="undline"/>
              <w:spacing w:before="0" w:after="0"/>
              <w:jc w:val="center"/>
            </w:pPr>
            <w:r w:rsidRPr="00AA41F9">
              <w:t>(инициалы (инициал собственного имени), фамилия)</w:t>
            </w:r>
          </w:p>
        </w:tc>
      </w:tr>
    </w:tbl>
    <w:p w14:paraId="65773589" w14:textId="77777777" w:rsidR="001A47AA" w:rsidRPr="00AA41F9" w:rsidRDefault="001A47AA" w:rsidP="00073CCE">
      <w:pPr>
        <w:pStyle w:val="undline"/>
        <w:spacing w:before="0" w:after="0"/>
      </w:pPr>
    </w:p>
    <w:p w14:paraId="3F38C095" w14:textId="06ED2C21" w:rsidR="00B433B6" w:rsidRPr="00AA41F9" w:rsidRDefault="00842AE1" w:rsidP="005800D8">
      <w:pPr>
        <w:pStyle w:val="newncpi0"/>
        <w:spacing w:before="0" w:after="0"/>
        <w:rPr>
          <w:sz w:val="28"/>
          <w:szCs w:val="28"/>
        </w:rPr>
      </w:pPr>
      <w:r w:rsidRPr="00AA41F9">
        <w:rPr>
          <w:sz w:val="28"/>
          <w:szCs w:val="28"/>
        </w:rPr>
        <w:t>0</w:t>
      </w:r>
      <w:r w:rsidR="00E04A4D" w:rsidRPr="00AA41F9">
        <w:rPr>
          <w:sz w:val="28"/>
          <w:szCs w:val="28"/>
        </w:rPr>
        <w:t>4 апреля 202</w:t>
      </w:r>
      <w:r w:rsidRPr="00AA41F9">
        <w:rPr>
          <w:sz w:val="28"/>
          <w:szCs w:val="28"/>
        </w:rPr>
        <w:t>4</w:t>
      </w:r>
      <w:r w:rsidR="00E04A4D" w:rsidRPr="00AA41F9">
        <w:rPr>
          <w:sz w:val="28"/>
          <w:szCs w:val="28"/>
        </w:rPr>
        <w:t xml:space="preserve"> г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049"/>
        <w:gridCol w:w="3213"/>
      </w:tblGrid>
      <w:tr w:rsidR="00AA41F9" w:rsidRPr="00AA41F9" w14:paraId="24363CC1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F40D9BC" w14:textId="77777777" w:rsidR="00E93DD4" w:rsidRPr="00AA41F9" w:rsidRDefault="00E93DD4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</w:p>
          <w:p w14:paraId="75EDF7AE" w14:textId="77777777" w:rsidR="00B433B6" w:rsidRPr="00AA41F9" w:rsidRDefault="00B433B6" w:rsidP="005800D8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Руководитель практики</w:t>
            </w:r>
          </w:p>
          <w:p w14:paraId="4543CE1D" w14:textId="77777777" w:rsidR="00B433B6" w:rsidRPr="00AA41F9" w:rsidRDefault="00B433B6" w:rsidP="00AB0E8B">
            <w:pPr>
              <w:pStyle w:val="newncpi0"/>
              <w:spacing w:before="0" w:after="0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от учреждения образования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55470AC5" w14:textId="77777777" w:rsidR="00B433B6" w:rsidRPr="00AA41F9" w:rsidRDefault="00B433B6" w:rsidP="005800D8">
            <w:pPr>
              <w:pStyle w:val="newncpi0"/>
              <w:spacing w:before="0" w:after="0"/>
              <w:jc w:val="center"/>
              <w:rPr>
                <w:sz w:val="28"/>
                <w:szCs w:val="28"/>
              </w:rPr>
            </w:pPr>
            <w:r w:rsidRPr="00AA41F9">
              <w:rPr>
                <w:sz w:val="28"/>
                <w:szCs w:val="28"/>
              </w:rPr>
              <w:t>____________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14:paraId="21751869" w14:textId="3571B35C" w:rsidR="00B433B6" w:rsidRPr="00AA41F9" w:rsidRDefault="00C033B3" w:rsidP="00932AD0">
            <w:pPr>
              <w:pStyle w:val="newncpi0"/>
              <w:spacing w:before="0" w:after="0"/>
              <w:rPr>
                <w:sz w:val="28"/>
                <w:szCs w:val="28"/>
                <w:u w:val="single"/>
              </w:rPr>
            </w:pPr>
            <w:r w:rsidRPr="00AA41F9">
              <w:rPr>
                <w:sz w:val="28"/>
                <w:szCs w:val="28"/>
                <w:u w:val="single"/>
              </w:rPr>
              <w:tab/>
            </w:r>
            <w:proofErr w:type="spellStart"/>
            <w:r w:rsidR="00842AE1" w:rsidRPr="00AA41F9">
              <w:rPr>
                <w:sz w:val="28"/>
                <w:szCs w:val="28"/>
                <w:u w:val="single"/>
              </w:rPr>
              <w:t>Т</w:t>
            </w:r>
            <w:r w:rsidR="00E93DD4" w:rsidRPr="00AA41F9">
              <w:rPr>
                <w:sz w:val="28"/>
                <w:szCs w:val="28"/>
                <w:u w:val="single"/>
              </w:rPr>
              <w:t>.</w:t>
            </w:r>
            <w:r w:rsidR="00842AE1" w:rsidRPr="00AA41F9">
              <w:rPr>
                <w:sz w:val="28"/>
                <w:szCs w:val="28"/>
                <w:u w:val="single"/>
              </w:rPr>
              <w:t>И</w:t>
            </w:r>
            <w:r w:rsidR="00932AD0" w:rsidRPr="00AA41F9">
              <w:rPr>
                <w:sz w:val="28"/>
                <w:szCs w:val="28"/>
                <w:u w:val="single"/>
              </w:rPr>
              <w:t>.</w:t>
            </w:r>
            <w:r w:rsidR="00842AE1" w:rsidRPr="00AA41F9">
              <w:rPr>
                <w:sz w:val="28"/>
                <w:szCs w:val="28"/>
                <w:u w:val="single"/>
              </w:rPr>
              <w:t>Антипенко</w:t>
            </w:r>
            <w:proofErr w:type="spellEnd"/>
            <w:r w:rsidRPr="00AA41F9">
              <w:rPr>
                <w:sz w:val="28"/>
                <w:szCs w:val="28"/>
                <w:u w:val="single"/>
              </w:rPr>
              <w:tab/>
            </w:r>
          </w:p>
        </w:tc>
      </w:tr>
      <w:tr w:rsidR="00AA41F9" w:rsidRPr="00AA41F9" w14:paraId="7308DE8F" w14:textId="77777777" w:rsidTr="00CA2339">
        <w:tc>
          <w:tcPr>
            <w:tcW w:w="227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4FC56BF7" w14:textId="77777777" w:rsidR="00B433B6" w:rsidRPr="00AA41F9" w:rsidRDefault="00B433B6" w:rsidP="005800D8">
            <w:pPr>
              <w:pStyle w:val="newncpi0"/>
              <w:spacing w:before="0" w:after="0"/>
              <w:rPr>
                <w:sz w:val="20"/>
                <w:szCs w:val="20"/>
              </w:rPr>
            </w:pPr>
            <w:r w:rsidRPr="00AA41F9">
              <w:rPr>
                <w:sz w:val="20"/>
                <w:szCs w:val="20"/>
              </w:rPr>
              <w:t> </w:t>
            </w:r>
          </w:p>
        </w:tc>
        <w:tc>
          <w:tcPr>
            <w:tcW w:w="106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63CBB0E1" w14:textId="77777777" w:rsidR="00B433B6" w:rsidRPr="00AA41F9" w:rsidRDefault="00B433B6" w:rsidP="005800D8">
            <w:pPr>
              <w:pStyle w:val="undline"/>
              <w:spacing w:before="0" w:after="0"/>
              <w:jc w:val="center"/>
            </w:pPr>
            <w:r w:rsidRPr="00AA41F9">
              <w:t>(подпись)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184D92E3" w14:textId="77777777" w:rsidR="00B433B6" w:rsidRPr="00AA41F9" w:rsidRDefault="00B433B6" w:rsidP="005800D8">
            <w:pPr>
              <w:pStyle w:val="undline"/>
              <w:spacing w:before="0" w:after="0"/>
              <w:jc w:val="center"/>
            </w:pPr>
            <w:r w:rsidRPr="00AA41F9">
              <w:t>(инициалы (инициал собственного имени), фамилия)</w:t>
            </w:r>
          </w:p>
        </w:tc>
      </w:tr>
    </w:tbl>
    <w:p w14:paraId="364F1AD2" w14:textId="6E9F645B" w:rsidR="00677924" w:rsidRPr="00AA41F9" w:rsidRDefault="00842AE1" w:rsidP="00AB0E8B">
      <w:pPr>
        <w:keepNext/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41F9">
        <w:rPr>
          <w:rFonts w:ascii="Times New Roman" w:hAnsi="Times New Roman" w:cs="Times New Roman"/>
          <w:sz w:val="28"/>
          <w:szCs w:val="28"/>
        </w:rPr>
        <w:t>0</w:t>
      </w:r>
      <w:r w:rsidR="00E04A4D" w:rsidRPr="00AA41F9">
        <w:rPr>
          <w:rFonts w:ascii="Times New Roman" w:hAnsi="Times New Roman" w:cs="Times New Roman"/>
          <w:sz w:val="28"/>
          <w:szCs w:val="28"/>
        </w:rPr>
        <w:t>4 апреля</w:t>
      </w:r>
      <w:r w:rsidR="00C033B3" w:rsidRPr="00AA41F9">
        <w:rPr>
          <w:rFonts w:ascii="Times New Roman" w:hAnsi="Times New Roman" w:cs="Times New Roman"/>
          <w:sz w:val="28"/>
          <w:szCs w:val="28"/>
        </w:rPr>
        <w:t xml:space="preserve"> 202</w:t>
      </w:r>
      <w:r w:rsidRPr="00AA41F9">
        <w:rPr>
          <w:rFonts w:ascii="Times New Roman" w:hAnsi="Times New Roman" w:cs="Times New Roman"/>
          <w:sz w:val="28"/>
          <w:szCs w:val="28"/>
        </w:rPr>
        <w:t>4</w:t>
      </w:r>
      <w:r w:rsidR="00C033B3" w:rsidRPr="00AA41F9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677924" w:rsidRPr="00AA41F9" w:rsidSect="004619D6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2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3B6"/>
    <w:rsid w:val="00031D2F"/>
    <w:rsid w:val="00073CCE"/>
    <w:rsid w:val="000E4F3E"/>
    <w:rsid w:val="001A47AA"/>
    <w:rsid w:val="001A74F8"/>
    <w:rsid w:val="002055E6"/>
    <w:rsid w:val="00373D64"/>
    <w:rsid w:val="003D0A0E"/>
    <w:rsid w:val="00424AAC"/>
    <w:rsid w:val="00427CF0"/>
    <w:rsid w:val="00433DC9"/>
    <w:rsid w:val="004619D6"/>
    <w:rsid w:val="004D1FFE"/>
    <w:rsid w:val="004F567D"/>
    <w:rsid w:val="005659D7"/>
    <w:rsid w:val="005800D8"/>
    <w:rsid w:val="00605E85"/>
    <w:rsid w:val="00653267"/>
    <w:rsid w:val="00677924"/>
    <w:rsid w:val="00681D5A"/>
    <w:rsid w:val="00690A14"/>
    <w:rsid w:val="006D2BA8"/>
    <w:rsid w:val="00796E18"/>
    <w:rsid w:val="00842AE1"/>
    <w:rsid w:val="008C09CB"/>
    <w:rsid w:val="008D4358"/>
    <w:rsid w:val="008F1552"/>
    <w:rsid w:val="00927E02"/>
    <w:rsid w:val="00932AD0"/>
    <w:rsid w:val="009B7C1E"/>
    <w:rsid w:val="009D268D"/>
    <w:rsid w:val="00A43EB5"/>
    <w:rsid w:val="00A916DE"/>
    <w:rsid w:val="00AA41F9"/>
    <w:rsid w:val="00AB0E8B"/>
    <w:rsid w:val="00AD16DD"/>
    <w:rsid w:val="00B433B6"/>
    <w:rsid w:val="00C00E1B"/>
    <w:rsid w:val="00C033B3"/>
    <w:rsid w:val="00C21A29"/>
    <w:rsid w:val="00C23B2C"/>
    <w:rsid w:val="00C92C19"/>
    <w:rsid w:val="00CA5F84"/>
    <w:rsid w:val="00DB5D36"/>
    <w:rsid w:val="00E04A4D"/>
    <w:rsid w:val="00E93DD4"/>
    <w:rsid w:val="00EB47CB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FA69"/>
  <w15:chartTrackingRefBased/>
  <w15:docId w15:val="{EDF3BB0A-30E9-45DE-8E84-0209496C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9CB"/>
    <w:rPr>
      <w:rFonts w:asciiTheme="minorHAnsi" w:eastAsiaTheme="minorEastAsia" w:hAnsiTheme="minorHAnsi" w:cstheme="minorBid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0">
    <w:name w:val="newncpi0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titlep">
    <w:name w:val="titlep"/>
    <w:basedOn w:val="a"/>
    <w:rsid w:val="00B433B6"/>
    <w:pPr>
      <w:spacing w:before="360" w:after="36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begform">
    <w:name w:val="begform"/>
    <w:basedOn w:val="a"/>
    <w:rsid w:val="00B433B6"/>
    <w:pPr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dline">
    <w:name w:val="undline"/>
    <w:basedOn w:val="a"/>
    <w:rsid w:val="00B433B6"/>
    <w:pPr>
      <w:spacing w:before="160" w:line="240" w:lineRule="auto"/>
      <w:jc w:val="both"/>
    </w:pPr>
    <w:rPr>
      <w:rFonts w:ascii="Times New Roman" w:hAnsi="Times New Roman" w:cs="Times New Roman"/>
      <w:sz w:val="20"/>
      <w:szCs w:val="20"/>
    </w:rPr>
  </w:style>
  <w:style w:type="table" w:styleId="a3">
    <w:name w:val="Table Grid"/>
    <w:basedOn w:val="a1"/>
    <w:uiPriority w:val="39"/>
    <w:rsid w:val="001A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1"/>
    <w:uiPriority w:val="99"/>
    <w:rsid w:val="00A916DE"/>
    <w:pPr>
      <w:spacing w:after="0" w:line="240" w:lineRule="auto"/>
    </w:pPr>
    <w:tblPr/>
  </w:style>
  <w:style w:type="paragraph" w:styleId="a4">
    <w:name w:val="List Paragraph"/>
    <w:basedOn w:val="a"/>
    <w:uiPriority w:val="34"/>
    <w:qFormat/>
    <w:rsid w:val="00031D2F"/>
    <w:pPr>
      <w:spacing w:after="0" w:line="240" w:lineRule="auto"/>
      <w:ind w:left="720" w:right="23" w:firstLine="851"/>
      <w:contextualSpacing/>
      <w:jc w:val="both"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semiHidden/>
    <w:unhideWhenUsed/>
    <w:rsid w:val="003D0A0E"/>
    <w:rPr>
      <w:color w:val="0000FF"/>
      <w:u w:val="single"/>
    </w:rPr>
  </w:style>
  <w:style w:type="paragraph" w:styleId="a6">
    <w:name w:val="No Spacing"/>
    <w:uiPriority w:val="1"/>
    <w:qFormat/>
    <w:rsid w:val="003D0A0E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styleId="a7">
    <w:name w:val="Strong"/>
    <w:basedOn w:val="a0"/>
    <w:uiPriority w:val="22"/>
    <w:qFormat/>
    <w:rsid w:val="003D0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&#1052;&#1043;&#1055;&#105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2349F-CC24-46F3-B2CF-36BFD85CA7EB}">
  <we:reference id="wa104099688" version="1.7.0.0" store="ru-RU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5ED4-FB0E-4C75-98F7-18EAA58E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МГПК.dotm</Template>
  <TotalTime>147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Андрей Савич</cp:lastModifiedBy>
  <cp:revision>22</cp:revision>
  <dcterms:created xsi:type="dcterms:W3CDTF">2024-03-05T08:39:00Z</dcterms:created>
  <dcterms:modified xsi:type="dcterms:W3CDTF">2024-03-14T13:37:00Z</dcterms:modified>
</cp:coreProperties>
</file>